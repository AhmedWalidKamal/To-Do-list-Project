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2163EE">
          <w:pPr>
            <w:pStyle w:val="NoSpacing"/>
            <w:rPr>
              <w:sz w:val="24"/>
            </w:rPr>
          </w:pPr>
        </w:p>
        <w:p w:rsidR="00E602C7" w:rsidRDefault="00346B9C" w:rsidP="00FB5E32">
          <w:r>
            <w:rPr>
              <w:noProof/>
              <w:lang w:eastAsia="en-US"/>
            </w:rPr>
            <mc:AlternateContent>
              <mc:Choice Requires="wps">
                <w:drawing>
                  <wp:anchor distT="0" distB="0" distL="114300" distR="114300" simplePos="0" relativeHeight="251657216" behindDoc="0" locked="0" layoutInCell="1" allowOverlap="0" wp14:anchorId="601D919F" wp14:editId="69685966">
                    <wp:simplePos x="0" y="0"/>
                    <wp:positionH relativeFrom="margin">
                      <wp:posOffset>137160</wp:posOffset>
                    </wp:positionH>
                    <wp:positionV relativeFrom="margin">
                      <wp:posOffset>3884295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B9C" w:rsidRDefault="00346B9C" w:rsidP="00EE131B">
                                <w:pPr>
                                  <w:pStyle w:val="ContactInfo"/>
                                </w:pPr>
                              </w:p>
                              <w:p w:rsidR="00346B9C" w:rsidRDefault="00346B9C" w:rsidP="00346B9C">
                                <w:pPr>
                                  <w:pStyle w:val="ContactInfo"/>
                                </w:pPr>
                              </w:p>
                              <w:p w:rsidR="00346B9C" w:rsidRDefault="00346B9C" w:rsidP="00346B9C">
                                <w:pPr>
                                  <w:pStyle w:val="ContactInfo"/>
                                </w:pPr>
                                <w:r>
                                  <w:t>Mohamed Ashraf Hassan Ibrahim Tolba</w:t>
                                </w:r>
                                <w:r>
                                  <w:tab/>
                                  <w:t>#62</w:t>
                                </w:r>
                              </w:p>
                              <w:p w:rsidR="00346B9C" w:rsidRDefault="00346B9C" w:rsidP="00346B9C">
                                <w:pPr>
                                  <w:pStyle w:val="ContactInfo"/>
                                </w:pPr>
                                <w:r>
                                  <w:t>Ahmed Walid Kamal #20</w:t>
                                </w: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346B9C">
                                <w:pPr>
                                  <w:pStyle w:val="ContactInfo"/>
                                  <w:jc w:val="left"/>
                                </w:pPr>
                              </w:p>
                              <w:p w:rsidR="00346B9C" w:rsidRDefault="00346B9C" w:rsidP="00EE131B">
                                <w:pPr>
                                  <w:pStyle w:val="ContactInfo"/>
                                </w:pPr>
                              </w:p>
                              <w:p w:rsidR="00346B9C" w:rsidRDefault="00346B9C" w:rsidP="00EE131B">
                                <w:pPr>
                                  <w:pStyle w:val="ContactInfo"/>
                                </w:pPr>
                              </w:p>
                              <w:p w:rsidR="00346B9C" w:rsidRDefault="00346B9C" w:rsidP="00346B9C">
                                <w:pPr>
                                  <w:pStyle w:val="ContactInfo"/>
                                </w:pPr>
                                <w:sdt>
                                  <w:sdtPr>
                                    <w:alias w:val="Course Title"/>
                                    <w:tag w:val=""/>
                                    <w:id w:val="-21710556"/>
                                    <w:placeholder>
                                      <w:docPart w:val="366838F369BB4C92929294790B497029"/>
                                    </w:placeholder>
                                    <w:dataBinding w:prefixMappings="xmlns:ns0='http://purl.org/dc/elements/1.1/' xmlns:ns1='http://schemas.openxmlformats.org/package/2006/metadata/core-properties' " w:xpath="/ns1:coreProperties[1]/ns1:keywords[1]" w:storeItemID="{6C3C8BC8-F283-45AE-878A-BAB7291924A1}"/>
                                    <w:text/>
                                  </w:sdtPr>
                                  <w:sdtContent>
                                    <w:r>
                                      <w:t>[Computer and Society]</w:t>
                                    </w:r>
                                  </w:sdtContent>
                                </w:sdt>
                                <w:r>
                                  <w:t> | </w:t>
                                </w:r>
                                <w:sdt>
                                  <w:sdtPr>
                                    <w:alias w:val="Date"/>
                                    <w:tag w:val=""/>
                                    <w:id w:val="-58872996"/>
                                    <w:dataBinding w:prefixMappings="xmlns:ns0='http://schemas.microsoft.com/office/2006/coverPageProps' " w:xpath="/ns0:CoverPageProperties[1]/ns0:PublishDate[1]" w:storeItemID="{55AF091B-3C7A-41E3-B477-F2FDAA23CFDA}"/>
                                    <w:date w:fullDate="2016-04-24T00:00:00Z">
                                      <w:dateFormat w:val="MMMM d, yyyy"/>
                                      <w:lid w:val="en-US"/>
                                      <w:storeMappedDataAs w:val="dateTime"/>
                                      <w:calendar w:val="gregorian"/>
                                    </w:date>
                                  </w:sdtPr>
                                  <w:sdtContent>
                                    <w:r>
                                      <w:t>April 24, 2016</w:t>
                                    </w:r>
                                  </w:sdtContent>
                                </w:sdt>
                              </w:p>
                              <w:p w:rsidR="00346B9C" w:rsidRDefault="00346B9C" w:rsidP="00EE131B">
                                <w:pPr>
                                  <w:pStyle w:val="ContactInfo"/>
                                </w:pPr>
                              </w:p>
                              <w:p w:rsidR="00000000" w:rsidRDefault="00EC5F58"/>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01D919F" id="_x0000_t202" coordsize="21600,21600" o:spt="202" path="m,l,21600r21600,l21600,xe">
                    <v:stroke joinstyle="miter"/>
                    <v:path gradientshapeok="t" o:connecttype="rect"/>
                  </v:shapetype>
                  <v:shape id="Text Box 20" o:spid="_x0000_s1026" type="#_x0000_t202" style="position:absolute;margin-left:10.8pt;margin-top:305.85pt;width:310.5pt;height:20.9pt;z-index:251657216;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" o:allowoverlap="f" filled="f" stroked="f" strokeweight=".5pt">
                    <v:textbox style="mso-fit-shape-to-text:t" inset="0,,0">
                      <w:txbxContent>
                        <w:p w:rsidR="00346B9C" w:rsidRDefault="00346B9C" w:rsidP="00EE131B">
                          <w:pPr>
                            <w:pStyle w:val="ContactInfo"/>
                          </w:pPr>
                        </w:p>
                        <w:p w:rsidR="00346B9C" w:rsidRDefault="00346B9C" w:rsidP="00346B9C">
                          <w:pPr>
                            <w:pStyle w:val="ContactInfo"/>
                          </w:pPr>
                        </w:p>
                        <w:p w:rsidR="00346B9C" w:rsidRDefault="00346B9C" w:rsidP="00346B9C">
                          <w:pPr>
                            <w:pStyle w:val="ContactInfo"/>
                          </w:pPr>
                          <w:r>
                            <w:t>Mohamed Ashraf Hassan Ibrahim Tolba</w:t>
                          </w:r>
                          <w:r>
                            <w:tab/>
                            <w:t>#62</w:t>
                          </w:r>
                        </w:p>
                        <w:p w:rsidR="00346B9C" w:rsidRDefault="00346B9C" w:rsidP="00346B9C">
                          <w:pPr>
                            <w:pStyle w:val="ContactInfo"/>
                          </w:pPr>
                          <w:r>
                            <w:t>Ahmed Walid Kamal #20</w:t>
                          </w: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EE131B">
                          <w:pPr>
                            <w:pStyle w:val="ContactInfo"/>
                          </w:pPr>
                        </w:p>
                        <w:p w:rsidR="00346B9C" w:rsidRDefault="00346B9C" w:rsidP="00346B9C">
                          <w:pPr>
                            <w:pStyle w:val="ContactInfo"/>
                            <w:jc w:val="left"/>
                          </w:pPr>
                        </w:p>
                        <w:p w:rsidR="00346B9C" w:rsidRDefault="00346B9C" w:rsidP="00EE131B">
                          <w:pPr>
                            <w:pStyle w:val="ContactInfo"/>
                          </w:pPr>
                        </w:p>
                        <w:p w:rsidR="00346B9C" w:rsidRDefault="00346B9C" w:rsidP="00EE131B">
                          <w:pPr>
                            <w:pStyle w:val="ContactInfo"/>
                          </w:pPr>
                        </w:p>
                        <w:p w:rsidR="00346B9C" w:rsidRDefault="00346B9C" w:rsidP="00346B9C">
                          <w:pPr>
                            <w:pStyle w:val="ContactInfo"/>
                          </w:pPr>
                          <w:sdt>
                            <w:sdtPr>
                              <w:alias w:val="Course Title"/>
                              <w:tag w:val=""/>
                              <w:id w:val="-21710556"/>
                              <w:placeholder>
                                <w:docPart w:val="366838F369BB4C92929294790B497029"/>
                              </w:placeholder>
                              <w:dataBinding w:prefixMappings="xmlns:ns0='http://purl.org/dc/elements/1.1/' xmlns:ns1='http://schemas.openxmlformats.org/package/2006/metadata/core-properties' " w:xpath="/ns1:coreProperties[1]/ns1:keywords[1]" w:storeItemID="{6C3C8BC8-F283-45AE-878A-BAB7291924A1}"/>
                              <w:text/>
                            </w:sdtPr>
                            <w:sdtContent>
                              <w:r>
                                <w:t>[Computer and Society]</w:t>
                              </w:r>
                            </w:sdtContent>
                          </w:sdt>
                          <w:r>
                            <w:t> | </w:t>
                          </w:r>
                          <w:sdt>
                            <w:sdtPr>
                              <w:alias w:val="Date"/>
                              <w:tag w:val=""/>
                              <w:id w:val="-58872996"/>
                              <w:dataBinding w:prefixMappings="xmlns:ns0='http://schemas.microsoft.com/office/2006/coverPageProps' " w:xpath="/ns0:CoverPageProperties[1]/ns0:PublishDate[1]" w:storeItemID="{55AF091B-3C7A-41E3-B477-F2FDAA23CFDA}"/>
                              <w:date w:fullDate="2016-04-24T00:00:00Z">
                                <w:dateFormat w:val="MMMM d, yyyy"/>
                                <w:lid w:val="en-US"/>
                                <w:storeMappedDataAs w:val="dateTime"/>
                                <w:calendar w:val="gregorian"/>
                              </w:date>
                            </w:sdtPr>
                            <w:sdtContent>
                              <w:r>
                                <w:t>April 24, 2016</w:t>
                              </w:r>
                            </w:sdtContent>
                          </w:sdt>
                        </w:p>
                        <w:p w:rsidR="00346B9C" w:rsidRDefault="00346B9C" w:rsidP="00EE131B">
                          <w:pPr>
                            <w:pStyle w:val="ContactInfo"/>
                          </w:pPr>
                        </w:p>
                        <w:p w:rsidR="00000000" w:rsidRDefault="00EC5F58"/>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0" wp14:anchorId="565235A6" wp14:editId="2AE109FB">
                    <wp:simplePos x="0" y="0"/>
                    <wp:positionH relativeFrom="margin">
                      <wp:posOffset>137160</wp:posOffset>
                    </wp:positionH>
                    <wp:positionV relativeFrom="margin">
                      <wp:posOffset>1432560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83149878"/>
                                  <w:dataBinding w:prefixMappings="xmlns:ns0='http://purl.org/dc/elements/1.1/' xmlns:ns1='http://schemas.openxmlformats.org/package/2006/metadata/core-properties' " w:xpath="/ns1:coreProperties[1]/ns0:title[1]" w:storeItemID="{6C3C8BC8-F283-45AE-878A-BAB7291924A1}"/>
                                  <w:text/>
                                </w:sdtPr>
                                <w:sdtEndPr/>
                                <w:sdtContent>
                                  <w:p w:rsidR="002163EE" w:rsidRDefault="00EE131B" w:rsidP="00EE131B">
                                    <w:pPr>
                                      <w:pStyle w:val="Title"/>
                                    </w:pPr>
                                    <w:r>
                                      <w:t>ToDoList</w:t>
                                    </w:r>
                                  </w:p>
                                </w:sdtContent>
                              </w:sdt>
                              <w:p w:rsidR="002163EE" w:rsidRDefault="00EC5F58" w:rsidP="00EE131B">
                                <w:pPr>
                                  <w:pStyle w:val="Subtitle"/>
                                </w:pPr>
                                <w:sdt>
                                  <w:sdtPr>
                                    <w:alias w:val="Subtitle"/>
                                    <w:tag w:val=""/>
                                    <w:id w:val="-1952464724"/>
                                    <w:dataBinding w:prefixMappings="xmlns:ns0='http://purl.org/dc/elements/1.1/' xmlns:ns1='http://schemas.openxmlformats.org/package/2006/metadata/core-properties' " w:xpath="/ns1:coreProperties[1]/ns0:subject[1]" w:storeItemID="{6C3C8BC8-F283-45AE-878A-BAB7291924A1}"/>
                                    <w:text/>
                                  </w:sdtPr>
                                  <w:sdtEndPr/>
                                  <w:sdtContent>
                                    <w:r w:rsidR="00EE131B">
                                      <w:t>[Phase 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65235A6" id="Text Box 21" o:spid="_x0000_s1027" type="#_x0000_t202" style="position:absolute;margin-left:10.8pt;margin-top:112.8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" o:allowoverlap="f" filled="f" stroked="f" strokeweight=".5pt">
                    <v:textbox style="mso-fit-shape-to-text:t" inset="0,0,0,0">
                      <w:txbxContent>
                        <w:sdt>
                          <w:sdtPr>
                            <w:alias w:val="Title"/>
                            <w:tag w:val=""/>
                            <w:id w:val="1283149878"/>
                            <w:dataBinding w:prefixMappings="xmlns:ns0='http://purl.org/dc/elements/1.1/' xmlns:ns1='http://schemas.openxmlformats.org/package/2006/metadata/core-properties' " w:xpath="/ns1:coreProperties[1]/ns0:title[1]" w:storeItemID="{6C3C8BC8-F283-45AE-878A-BAB7291924A1}"/>
                            <w:text/>
                          </w:sdtPr>
                          <w:sdtEndPr/>
                          <w:sdtContent>
                            <w:p w:rsidR="002163EE" w:rsidRDefault="00EE131B" w:rsidP="00EE131B">
                              <w:pPr>
                                <w:pStyle w:val="Title"/>
                              </w:pPr>
                              <w:r>
                                <w:t>ToDoList</w:t>
                              </w:r>
                            </w:p>
                          </w:sdtContent>
                        </w:sdt>
                        <w:p w:rsidR="002163EE" w:rsidRDefault="00EC5F58" w:rsidP="00EE131B">
                          <w:pPr>
                            <w:pStyle w:val="Subtitle"/>
                          </w:pPr>
                          <w:sdt>
                            <w:sdtPr>
                              <w:alias w:val="Subtitle"/>
                              <w:tag w:val=""/>
                              <w:id w:val="-1952464724"/>
                              <w:dataBinding w:prefixMappings="xmlns:ns0='http://purl.org/dc/elements/1.1/' xmlns:ns1='http://schemas.openxmlformats.org/package/2006/metadata/core-properties' " w:xpath="/ns1:coreProperties[1]/ns0:subject[1]" w:storeItemID="{6C3C8BC8-F283-45AE-878A-BAB7291924A1}"/>
                              <w:text/>
                            </w:sdtPr>
                            <w:sdtEndPr/>
                            <w:sdtContent>
                              <w:r w:rsidR="00EE131B">
                                <w:t>[Phase One]</w:t>
                              </w:r>
                            </w:sdtContent>
                          </w:sdt>
                        </w:p>
                      </w:txbxContent>
                    </v:textbox>
                    <w10:wrap type="square" anchorx="margin" anchory="margin"/>
                  </v:shape>
                </w:pict>
              </mc:Fallback>
            </mc:AlternateContent>
          </w:r>
          <w:r w:rsidR="003806E6">
            <w:br w:type="page"/>
          </w:r>
        </w:p>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E602C7" w:rsidRDefault="00E602C7" w:rsidP="00E602C7">
      <w:pPr>
        <w:pStyle w:val="Heading1"/>
      </w:pPr>
      <w:r>
        <w:lastRenderedPageBreak/>
        <w:t>Code Organization and formatting:</w:t>
      </w:r>
    </w:p>
    <w:p w:rsidR="004A107B" w:rsidRDefault="00E602C7" w:rsidP="00FB5E32">
      <w:r>
        <w:t xml:space="preserve">   We worked on making the script of the code more organized by taking care of the modularity of the code as we tried as well as we can to build some main methods which can be called for several times during the execution of the code. We took care of the rules of the DOM structure as well as we can also. </w:t>
      </w:r>
      <w:r w:rsidR="00FB5E32">
        <w:t>We used b</w:t>
      </w:r>
      <w:r w:rsidR="004A107B">
        <w:t xml:space="preserve">oth </w:t>
      </w:r>
      <w:r w:rsidR="00346B9C">
        <w:t>JQuery 1.10.2</w:t>
      </w:r>
      <w:r w:rsidR="004A107B">
        <w:t xml:space="preserve"> and Bootstrap. </w:t>
      </w:r>
      <w:r w:rsidR="006222EF">
        <w:t>We used Datatable</w:t>
      </w:r>
      <w:r w:rsidR="004A107B">
        <w:t xml:space="preserve"> plugin in order to facilitate some operations on the tables as search, pagination, showing number of entries, different sorting patterns according to number of clicks of user on the header of the table, child rows to carry some extra details about each task as the description. </w:t>
      </w:r>
    </w:p>
    <w:p w:rsidR="00E602C7" w:rsidRDefault="00FB5E32" w:rsidP="00FB5E32">
      <w:r>
        <w:t xml:space="preserve">  The script part contains the main functions of the application and all the functionality, first the functions are defined and implemented, then by using jquery’s selector to listen to the events made by the user, the functionality of the button clicks and actions are determined, also the task class is defined which contains all the information about each specific task that the user added, then these tasks are added to the datatable and their information are displayed.</w:t>
      </w:r>
    </w:p>
    <w:p w:rsidR="000809A7" w:rsidRDefault="000809A7" w:rsidP="00FB5E32">
      <w:r>
        <w:t xml:space="preserve">  The options of each task are displayed in the last column of the table in the shape of corresponding icons that the user can click and perform the action on the required task from the table.</w:t>
      </w:r>
    </w:p>
    <w:p w:rsidR="00855C3E" w:rsidRDefault="00855C3E" w:rsidP="00FB5E32">
      <w:r>
        <w:t xml:space="preserve">  Also there is a column that displays the current status of each task in the table.</w:t>
      </w:r>
    </w:p>
    <w:p w:rsidR="00FB5E32" w:rsidRDefault="005D69EE" w:rsidP="00FB5E32">
      <w:r>
        <w:t xml:space="preserve">  </w:t>
      </w:r>
      <w:r w:rsidR="00FB5E32">
        <w:t xml:space="preserve">The overall design of the application is called “united” which can be found on </w:t>
      </w:r>
      <w:hyperlink r:id="rId10" w:history="1">
        <w:r w:rsidR="00FB5E32" w:rsidRPr="000054EC">
          <w:rPr>
            <w:rStyle w:val="Hyperlink"/>
          </w:rPr>
          <w:t>http://bootswatch.com/united/</w:t>
        </w:r>
      </w:hyperlink>
      <w:r w:rsidR="00FB5E32">
        <w:t xml:space="preserve"> </w:t>
      </w:r>
      <w:r>
        <w:t>and the color chosen is orange.</w:t>
      </w:r>
    </w:p>
    <w:p w:rsidR="005D69EE" w:rsidRDefault="005D69EE" w:rsidP="005D69EE">
      <w:r>
        <w:t xml:space="preserve">  The HTML part builds the application body which is the left part of the page which contains the main menu that the user can use to display different lists of the tasks:  1) All tasks 2) In Progress 3) Completed tasks 4) Archived tasks.</w:t>
      </w:r>
    </w:p>
    <w:p w:rsidR="005D69EE" w:rsidRDefault="005D69EE" w:rsidP="005D69EE">
      <w:r>
        <w:t xml:space="preserve">  The name of the current list chosen is displayed in bold on top of the main page and then follows the table which contains the tasks and their information and the operations that can be done on them.</w:t>
      </w:r>
    </w:p>
    <w:p w:rsidR="00E97641" w:rsidRDefault="00E97641" w:rsidP="005D69EE"/>
    <w:p w:rsidR="00E97641" w:rsidRDefault="00E97641" w:rsidP="005D69EE"/>
    <w:p w:rsidR="000809A7" w:rsidRDefault="000809A7" w:rsidP="005D69EE"/>
    <w:p w:rsidR="008D767F" w:rsidRDefault="008D767F" w:rsidP="005D69EE"/>
    <w:p w:rsidR="008D767F" w:rsidRDefault="008D767F" w:rsidP="005D69EE"/>
    <w:p w:rsidR="008D767F" w:rsidRDefault="008D767F" w:rsidP="005D69EE"/>
    <w:p w:rsidR="008D767F" w:rsidRDefault="008D767F" w:rsidP="005D69EE"/>
    <w:p w:rsidR="008D767F" w:rsidRDefault="008D767F" w:rsidP="005D69EE"/>
    <w:p w:rsidR="008D767F" w:rsidRDefault="008D767F" w:rsidP="008D767F">
      <w:pPr>
        <w:pStyle w:val="Heading1"/>
        <w:rPr>
          <w:szCs w:val="30"/>
        </w:rPr>
      </w:pPr>
      <w:r>
        <w:rPr>
          <w:szCs w:val="30"/>
        </w:rPr>
        <w:lastRenderedPageBreak/>
        <w:t>Work organization between us:</w:t>
      </w:r>
    </w:p>
    <w:p w:rsidR="008D767F" w:rsidRDefault="008D767F" w:rsidP="008D767F">
      <w:r>
        <w:t xml:space="preserve">   We discussed the main layout of the page, design and how we could add tasks and navigate   through different sections in the webpage together.</w:t>
      </w:r>
    </w:p>
    <w:p w:rsidR="008D767F" w:rsidRDefault="008D767F" w:rsidP="008D767F">
      <w:pPr>
        <w:rPr>
          <w:u w:val="single"/>
        </w:rPr>
      </w:pPr>
      <w:r>
        <w:rPr>
          <w:u w:val="single"/>
        </w:rPr>
        <w:t>Ahmed Walid:</w:t>
      </w:r>
    </w:p>
    <w:p w:rsidR="008D767F" w:rsidRDefault="008D767F" w:rsidP="008D767F">
      <w:r>
        <w:t>Operations on tasks:</w:t>
      </w:r>
    </w:p>
    <w:p w:rsidR="008D767F" w:rsidRDefault="008D767F" w:rsidP="008D767F">
      <w:pPr>
        <w:pStyle w:val="ListParagraph"/>
        <w:numPr>
          <w:ilvl w:val="0"/>
          <w:numId w:val="9"/>
        </w:numPr>
      </w:pPr>
      <w:r>
        <w:t>Editing the tasks.</w:t>
      </w:r>
    </w:p>
    <w:p w:rsidR="008D767F" w:rsidRDefault="008D767F" w:rsidP="008D767F">
      <w:pPr>
        <w:pStyle w:val="ListParagraph"/>
        <w:numPr>
          <w:ilvl w:val="0"/>
          <w:numId w:val="9"/>
        </w:numPr>
      </w:pPr>
      <w:r>
        <w:t>Moving the tasks from one list to another.</w:t>
      </w:r>
    </w:p>
    <w:p w:rsidR="008D767F" w:rsidRDefault="008D767F" w:rsidP="008D767F">
      <w:pPr>
        <w:pStyle w:val="ListParagraph"/>
        <w:numPr>
          <w:ilvl w:val="0"/>
          <w:numId w:val="9"/>
        </w:numPr>
      </w:pPr>
      <w:r>
        <w:t>Deleting the tasks.</w:t>
      </w:r>
    </w:p>
    <w:p w:rsidR="008D767F" w:rsidRDefault="008D767F" w:rsidP="008D767F">
      <w:pPr>
        <w:pStyle w:val="ListParagraph"/>
        <w:numPr>
          <w:ilvl w:val="0"/>
          <w:numId w:val="9"/>
        </w:numPr>
      </w:pPr>
      <w:r>
        <w:t>Validating the input.</w:t>
      </w:r>
    </w:p>
    <w:p w:rsidR="008D767F" w:rsidRDefault="008D767F" w:rsidP="008D767F">
      <w:pPr>
        <w:pStyle w:val="ListParagraph"/>
      </w:pPr>
    </w:p>
    <w:p w:rsidR="008D767F" w:rsidRDefault="008D767F" w:rsidP="008D767F">
      <w:pPr>
        <w:rPr>
          <w:u w:val="single"/>
        </w:rPr>
      </w:pPr>
      <w:r>
        <w:rPr>
          <w:u w:val="single"/>
        </w:rPr>
        <w:t>Mohamed Tolba:</w:t>
      </w:r>
    </w:p>
    <w:p w:rsidR="008D767F" w:rsidRDefault="008D767F" w:rsidP="008D767F">
      <w:r>
        <w:t xml:space="preserve"> Operations on tasks:</w:t>
      </w:r>
    </w:p>
    <w:p w:rsidR="008D767F" w:rsidRDefault="008D767F" w:rsidP="008D767F">
      <w:pPr>
        <w:pStyle w:val="ListParagraph"/>
        <w:numPr>
          <w:ilvl w:val="0"/>
          <w:numId w:val="10"/>
        </w:numPr>
      </w:pPr>
      <w:r>
        <w:t>Showing the extra details of the task (Description) in a child row.</w:t>
      </w:r>
    </w:p>
    <w:p w:rsidR="008D767F" w:rsidRDefault="008D767F" w:rsidP="008D767F">
      <w:pPr>
        <w:pStyle w:val="ListParagraph"/>
        <w:numPr>
          <w:ilvl w:val="0"/>
          <w:numId w:val="10"/>
        </w:numPr>
      </w:pPr>
      <w:r>
        <w:t>Sorting the columns by external implemented functions but works on clicking the header row as well as the internally implemented sorting functions in Datatable plugin.</w:t>
      </w:r>
    </w:p>
    <w:p w:rsidR="00346B9C" w:rsidRDefault="00346B9C" w:rsidP="008D767F">
      <w:pPr>
        <w:pStyle w:val="ListParagraph"/>
        <w:numPr>
          <w:ilvl w:val="0"/>
          <w:numId w:val="10"/>
        </w:numPr>
      </w:pPr>
      <w:r>
        <w:t>Searching for information about organizing tables, linking external files.</w:t>
      </w:r>
    </w:p>
    <w:p w:rsidR="000809A7" w:rsidRDefault="000809A7" w:rsidP="005D69EE"/>
    <w:p w:rsidR="000809A7" w:rsidRDefault="000809A7" w:rsidP="005D69EE"/>
    <w:p w:rsidR="00E97641" w:rsidRDefault="00E97641" w:rsidP="00E97641">
      <w:pPr>
        <w:pStyle w:val="Heading1"/>
      </w:pPr>
      <w:r>
        <w:t>Main functions:</w:t>
      </w:r>
    </w:p>
    <w:p w:rsidR="00E97641" w:rsidRDefault="000809A7" w:rsidP="00E97641">
      <w:pPr>
        <w:pStyle w:val="ListParagraph"/>
        <w:numPr>
          <w:ilvl w:val="0"/>
          <w:numId w:val="8"/>
        </w:numPr>
      </w:pPr>
      <w:r>
        <w:t xml:space="preserve">sortByname() </w:t>
      </w:r>
      <w:r>
        <w:sym w:font="Wingdings" w:char="F0E0"/>
      </w:r>
      <w:r>
        <w:t xml:space="preserve"> This function sorts the lists according to the name</w:t>
      </w:r>
    </w:p>
    <w:p w:rsidR="000809A7" w:rsidRDefault="000809A7" w:rsidP="00E97641">
      <w:pPr>
        <w:pStyle w:val="ListParagraph"/>
        <w:numPr>
          <w:ilvl w:val="0"/>
          <w:numId w:val="8"/>
        </w:numPr>
      </w:pPr>
      <w:r>
        <w:t xml:space="preserve">sortBydate() </w:t>
      </w:r>
      <w:r>
        <w:sym w:font="Wingdings" w:char="F0E0"/>
      </w:r>
      <w:r>
        <w:t xml:space="preserve"> This function sorts the lists according to the date</w:t>
      </w:r>
    </w:p>
    <w:p w:rsidR="000809A7" w:rsidRDefault="000809A7" w:rsidP="00E97641">
      <w:pPr>
        <w:pStyle w:val="ListParagraph"/>
        <w:numPr>
          <w:ilvl w:val="0"/>
          <w:numId w:val="8"/>
        </w:numPr>
      </w:pPr>
      <w:r>
        <w:t xml:space="preserve">updateSize() </w:t>
      </w:r>
      <w:r>
        <w:sym w:font="Wingdings" w:char="F0E0"/>
      </w:r>
      <w:r>
        <w:t xml:space="preserve"> This function displays the sizes of the lists beside each list in the main menu</w:t>
      </w:r>
    </w:p>
    <w:p w:rsidR="000809A7" w:rsidRDefault="000809A7" w:rsidP="00E97641">
      <w:pPr>
        <w:pStyle w:val="ListParagraph"/>
        <w:numPr>
          <w:ilvl w:val="0"/>
          <w:numId w:val="8"/>
        </w:numPr>
      </w:pPr>
      <w:r>
        <w:t xml:space="preserve">deleteTask() </w:t>
      </w:r>
      <w:r>
        <w:sym w:font="Wingdings" w:char="F0E0"/>
      </w:r>
      <w:r>
        <w:t xml:space="preserve"> This function deletes the task the user wants to delete</w:t>
      </w:r>
    </w:p>
    <w:p w:rsidR="000809A7" w:rsidRDefault="000809A7" w:rsidP="00E97641">
      <w:pPr>
        <w:pStyle w:val="ListParagraph"/>
        <w:numPr>
          <w:ilvl w:val="0"/>
          <w:numId w:val="8"/>
        </w:numPr>
      </w:pPr>
      <w:r>
        <w:t xml:space="preserve">moveComplete() </w:t>
      </w:r>
      <w:r>
        <w:sym w:font="Wingdings" w:char="F0E0"/>
      </w:r>
      <w:r>
        <w:t xml:space="preserve"> This function moves the task from “In progress” to “Completed Tasks”</w:t>
      </w:r>
    </w:p>
    <w:p w:rsidR="000809A7" w:rsidRDefault="000809A7" w:rsidP="000809A7">
      <w:pPr>
        <w:pStyle w:val="ListParagraph"/>
        <w:numPr>
          <w:ilvl w:val="0"/>
          <w:numId w:val="8"/>
        </w:numPr>
      </w:pPr>
      <w:r>
        <w:t xml:space="preserve">moveArchive() </w:t>
      </w:r>
      <w:r>
        <w:sym w:font="Wingdings" w:char="F0E0"/>
      </w:r>
      <w:r>
        <w:t xml:space="preserve"> This function moves the task wanted to “Archived”</w:t>
      </w:r>
    </w:p>
    <w:p w:rsidR="000809A7" w:rsidRDefault="000809A7" w:rsidP="000809A7">
      <w:pPr>
        <w:pStyle w:val="ListParagraph"/>
        <w:numPr>
          <w:ilvl w:val="0"/>
          <w:numId w:val="8"/>
        </w:numPr>
      </w:pPr>
      <w:r>
        <w:t xml:space="preserve">editTask() </w:t>
      </w:r>
      <w:r>
        <w:sym w:font="Wingdings" w:char="F0E0"/>
      </w:r>
      <w:r>
        <w:t xml:space="preserve"> This function is responsible for editing the task and displaying the result</w:t>
      </w:r>
    </w:p>
    <w:p w:rsidR="000809A7" w:rsidRDefault="000809A7" w:rsidP="000809A7">
      <w:pPr>
        <w:pStyle w:val="ListParagraph"/>
        <w:numPr>
          <w:ilvl w:val="0"/>
          <w:numId w:val="8"/>
        </w:numPr>
      </w:pPr>
      <w:r>
        <w:t xml:space="preserve">drawTable() </w:t>
      </w:r>
      <w:r>
        <w:sym w:font="Wingdings" w:char="F0E0"/>
      </w:r>
      <w:r>
        <w:t xml:space="preserve"> This function displays the table on the main page</w:t>
      </w:r>
    </w:p>
    <w:p w:rsidR="000809A7" w:rsidRDefault="000809A7" w:rsidP="000809A7">
      <w:pPr>
        <w:pStyle w:val="ListParagraph"/>
        <w:numPr>
          <w:ilvl w:val="0"/>
          <w:numId w:val="8"/>
        </w:numPr>
      </w:pPr>
      <w:r>
        <w:t xml:space="preserve">childRow() </w:t>
      </w:r>
      <w:r>
        <w:sym w:font="Wingdings" w:char="F0E0"/>
      </w:r>
      <w:r>
        <w:t xml:space="preserve"> This function is responsible for displaying the child row that will contain the description of the task</w:t>
      </w:r>
    </w:p>
    <w:p w:rsidR="00855C3E" w:rsidRDefault="00855C3E" w:rsidP="000809A7">
      <w:pPr>
        <w:pStyle w:val="ListParagraph"/>
        <w:numPr>
          <w:ilvl w:val="0"/>
          <w:numId w:val="8"/>
        </w:numPr>
      </w:pPr>
      <w:r>
        <w:t xml:space="preserve">task() </w:t>
      </w:r>
      <w:r>
        <w:sym w:font="Wingdings" w:char="F0E0"/>
      </w:r>
      <w:r>
        <w:t xml:space="preserve"> This contains the information of each task</w:t>
      </w:r>
    </w:p>
    <w:p w:rsidR="000809A7" w:rsidRPr="00E97641" w:rsidRDefault="000809A7" w:rsidP="000809A7">
      <w:pPr>
        <w:pStyle w:val="ListParagraph"/>
      </w:pPr>
    </w:p>
    <w:p w:rsidR="00E97641" w:rsidRPr="00E97641" w:rsidRDefault="00E97641" w:rsidP="00E97641"/>
    <w:sectPr w:rsidR="00E97641" w:rsidRPr="00E97641">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F58" w:rsidRDefault="00EC5F58">
      <w:pPr>
        <w:spacing w:before="0" w:after="0" w:line="240" w:lineRule="auto"/>
      </w:pPr>
      <w:r>
        <w:separator/>
      </w:r>
    </w:p>
  </w:endnote>
  <w:endnote w:type="continuationSeparator" w:id="0">
    <w:p w:rsidR="00EC5F58" w:rsidRDefault="00EC5F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346B9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F58" w:rsidRDefault="00EC5F58">
      <w:pPr>
        <w:spacing w:before="0" w:after="0" w:line="240" w:lineRule="auto"/>
      </w:pPr>
      <w:r>
        <w:separator/>
      </w:r>
    </w:p>
  </w:footnote>
  <w:footnote w:type="continuationSeparator" w:id="0">
    <w:p w:rsidR="00EC5F58" w:rsidRDefault="00EC5F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867082"/>
    <w:multiLevelType w:val="hybridMultilevel"/>
    <w:tmpl w:val="7DAEDD54"/>
    <w:lvl w:ilvl="0" w:tplc="CDA25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07AEE"/>
    <w:multiLevelType w:val="hybridMultilevel"/>
    <w:tmpl w:val="288AB432"/>
    <w:lvl w:ilvl="0" w:tplc="ED80CA80">
      <w:start w:val="1"/>
      <w:numFmt w:val="decimal"/>
      <w:lvlText w:val="%1-"/>
      <w:lvlJc w:val="left"/>
      <w:pPr>
        <w:ind w:left="708" w:hanging="360"/>
      </w:pPr>
    </w:lvl>
    <w:lvl w:ilvl="1" w:tplc="04090019">
      <w:start w:val="1"/>
      <w:numFmt w:val="lowerLetter"/>
      <w:lvlText w:val="%2."/>
      <w:lvlJc w:val="left"/>
      <w:pPr>
        <w:ind w:left="1428" w:hanging="360"/>
      </w:pPr>
    </w:lvl>
    <w:lvl w:ilvl="2" w:tplc="0409001B">
      <w:start w:val="1"/>
      <w:numFmt w:val="lowerRoman"/>
      <w:lvlText w:val="%3."/>
      <w:lvlJc w:val="right"/>
      <w:pPr>
        <w:ind w:left="2148" w:hanging="180"/>
      </w:pPr>
    </w:lvl>
    <w:lvl w:ilvl="3" w:tplc="0409000F">
      <w:start w:val="1"/>
      <w:numFmt w:val="decimal"/>
      <w:lvlText w:val="%4."/>
      <w:lvlJc w:val="left"/>
      <w:pPr>
        <w:ind w:left="2868" w:hanging="360"/>
      </w:pPr>
    </w:lvl>
    <w:lvl w:ilvl="4" w:tplc="04090019">
      <w:start w:val="1"/>
      <w:numFmt w:val="lowerLetter"/>
      <w:lvlText w:val="%5."/>
      <w:lvlJc w:val="left"/>
      <w:pPr>
        <w:ind w:left="3588" w:hanging="360"/>
      </w:pPr>
    </w:lvl>
    <w:lvl w:ilvl="5" w:tplc="0409001B">
      <w:start w:val="1"/>
      <w:numFmt w:val="lowerRoman"/>
      <w:lvlText w:val="%6."/>
      <w:lvlJc w:val="right"/>
      <w:pPr>
        <w:ind w:left="4308" w:hanging="180"/>
      </w:pPr>
    </w:lvl>
    <w:lvl w:ilvl="6" w:tplc="0409000F">
      <w:start w:val="1"/>
      <w:numFmt w:val="decimal"/>
      <w:lvlText w:val="%7."/>
      <w:lvlJc w:val="left"/>
      <w:pPr>
        <w:ind w:left="5028" w:hanging="360"/>
      </w:pPr>
    </w:lvl>
    <w:lvl w:ilvl="7" w:tplc="04090019">
      <w:start w:val="1"/>
      <w:numFmt w:val="lowerLetter"/>
      <w:lvlText w:val="%8."/>
      <w:lvlJc w:val="left"/>
      <w:pPr>
        <w:ind w:left="5748" w:hanging="360"/>
      </w:pPr>
    </w:lvl>
    <w:lvl w:ilvl="8" w:tplc="0409001B">
      <w:start w:val="1"/>
      <w:numFmt w:val="lowerRoman"/>
      <w:lvlText w:val="%9."/>
      <w:lvlJc w:val="right"/>
      <w:pPr>
        <w:ind w:left="6468" w:hanging="180"/>
      </w:pPr>
    </w:lvl>
  </w:abstractNum>
  <w:abstractNum w:abstractNumId="4" w15:restartNumberingAfterBreak="0">
    <w:nsid w:val="62EA71A6"/>
    <w:multiLevelType w:val="hybridMultilevel"/>
    <w:tmpl w:val="98F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C346B"/>
    <w:multiLevelType w:val="hybridMultilevel"/>
    <w:tmpl w:val="7B9C722C"/>
    <w:lvl w:ilvl="0" w:tplc="532C3D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1B"/>
    <w:rsid w:val="000809A7"/>
    <w:rsid w:val="002163EE"/>
    <w:rsid w:val="0028112D"/>
    <w:rsid w:val="00346B9C"/>
    <w:rsid w:val="00357218"/>
    <w:rsid w:val="003806E6"/>
    <w:rsid w:val="00485FA7"/>
    <w:rsid w:val="004A107B"/>
    <w:rsid w:val="005D69EE"/>
    <w:rsid w:val="006222EF"/>
    <w:rsid w:val="006704D8"/>
    <w:rsid w:val="00855C3E"/>
    <w:rsid w:val="008D767F"/>
    <w:rsid w:val="00A70A6D"/>
    <w:rsid w:val="00E602C7"/>
    <w:rsid w:val="00E97641"/>
    <w:rsid w:val="00EC5F58"/>
    <w:rsid w:val="00EE131B"/>
    <w:rsid w:val="00FB5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81E680-D1A0-4EAC-822C-97ACFFDF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8549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bootswatch.com/uni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6838F369BB4C92929294790B497029"/>
        <w:category>
          <w:name w:val="General"/>
          <w:gallery w:val="placeholder"/>
        </w:category>
        <w:types>
          <w:type w:val="bbPlcHdr"/>
        </w:types>
        <w:behaviors>
          <w:behavior w:val="content"/>
        </w:behaviors>
        <w:guid w:val="{4D0B443A-E846-4D68-B5FA-DCBB7E167AB4}"/>
      </w:docPartPr>
      <w:docPartBody>
        <w:p w:rsidR="00000000" w:rsidRDefault="002D0D1F" w:rsidP="002D0D1F">
          <w:pPr>
            <w:pStyle w:val="366838F369BB4C92929294790B497029"/>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16"/>
    <w:rsid w:val="00020A0E"/>
    <w:rsid w:val="002D0D1F"/>
    <w:rsid w:val="005103F7"/>
    <w:rsid w:val="00EB5A16"/>
    <w:rsid w:val="00EE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5ACCACDA30A46F181BEB69D9C4B8F6E">
    <w:name w:val="F5ACCACDA30A46F181BEB69D9C4B8F6E"/>
  </w:style>
  <w:style w:type="paragraph" w:customStyle="1" w:styleId="D3468E5BCC8A4719960F2963430C7209">
    <w:name w:val="D3468E5BCC8A4719960F2963430C7209"/>
  </w:style>
  <w:style w:type="paragraph" w:customStyle="1" w:styleId="8DBEAC22F52F40DFBA326B1BA2B208D4">
    <w:name w:val="8DBEAC22F52F40DFBA326B1BA2B208D4"/>
  </w:style>
  <w:style w:type="paragraph" w:customStyle="1" w:styleId="099A978758D9412D83E93FFF6C7D0FDA">
    <w:name w:val="099A978758D9412D83E93FFF6C7D0FDA"/>
  </w:style>
  <w:style w:type="paragraph" w:customStyle="1" w:styleId="366838F369BB4C92929294790B497029">
    <w:name w:val="366838F369BB4C92929294790B497029"/>
    <w:rsid w:val="002D0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D34DDBD-EC70-4EDA-8012-9388DB4D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ToDoList</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ToDoList</dc:title>
  <dc:subject>[Phase One]</dc:subject>
  <dc:creator>Mohamed Tolba &amp;&amp; Ahmed Walid</dc:creator>
  <cp:keywords>[Computer and Society]</cp:keywords>
  <cp:lastModifiedBy>Mohamed Tolba</cp:lastModifiedBy>
  <cp:revision>7</cp:revision>
  <dcterms:created xsi:type="dcterms:W3CDTF">2016-04-24T02:45:00Z</dcterms:created>
  <dcterms:modified xsi:type="dcterms:W3CDTF">2016-04-24T04:35:00Z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